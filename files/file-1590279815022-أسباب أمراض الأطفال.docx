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67FB403B" w14:textId="77777777" w:rsidR="00053645" w:rsidRDefault="00522D91">
          <w:pPr>
            <w:pStyle w:val="NoSpacing"/>
            <w:rPr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FADF863" wp14:editId="701EB3A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764DD7" w14:textId="109FB402" w:rsidR="00053645" w:rsidRDefault="00522D91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8189A7E1AB0143A4B1394C2DA640031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42C0">
                                      <w:t>Amir Diafi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3FA97681CF1540289BEC274DFD3B436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42C0">
                                      <w:t xml:space="preserve">Dr. </w:t>
                                    </w:r>
                                    <w:proofErr w:type="spellStart"/>
                                    <w:r w:rsidR="004142C0">
                                      <w:t>Souad</w:t>
                                    </w:r>
                                    <w:proofErr w:type="spellEnd"/>
                                    <w:r w:rsidR="004142C0">
                                      <w:t xml:space="preserve"> </w:t>
                                    </w:r>
                                    <w:proofErr w:type="spellStart"/>
                                    <w:r w:rsidR="004142C0">
                                      <w:t>Gaduech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19464C222C83418BB159E798ADB39C79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19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4142C0">
                                      <w:t>May 19,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ADF8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54764DD7" w14:textId="109FB402" w:rsidR="00053645" w:rsidRDefault="00522D91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8189A7E1AB0143A4B1394C2DA640031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142C0">
                                <w:t>Amir Diafi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3FA97681CF1540289BEC274DFD3B436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142C0">
                                <w:t xml:space="preserve">Dr. </w:t>
                              </w:r>
                              <w:proofErr w:type="spellStart"/>
                              <w:r w:rsidR="004142C0">
                                <w:t>Souad</w:t>
                              </w:r>
                              <w:proofErr w:type="spellEnd"/>
                              <w:r w:rsidR="004142C0">
                                <w:t xml:space="preserve"> </w:t>
                              </w:r>
                              <w:proofErr w:type="spellStart"/>
                              <w:r w:rsidR="004142C0">
                                <w:t>Gaduech</w:t>
                              </w:r>
                              <w:proofErr w:type="spellEnd"/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19464C222C83418BB159E798ADB39C79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1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142C0">
                                <w:t>May 19, 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4DEBE4B" wp14:editId="50373F1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49EFA0" w14:textId="026B3541" w:rsidR="00053645" w:rsidRPr="004142C0" w:rsidRDefault="00522D91">
                                <w:pPr>
                                  <w:pStyle w:val="Title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42C0" w:rsidRPr="004142C0">
                                      <w:rPr>
                                        <w:rFonts w:hint="cs"/>
                                        <w:b/>
                                        <w:bCs/>
                                        <w:sz w:val="36"/>
                                        <w:szCs w:val="36"/>
                                        <w:rtl/>
                                      </w:rPr>
                                      <w:t>أسباب أمراض الأطفال</w:t>
                                    </w:r>
                                  </w:sdtContent>
                                </w:sdt>
                              </w:p>
                              <w:p w14:paraId="347A9F19" w14:textId="6BECA468" w:rsidR="00053645" w:rsidRPr="004142C0" w:rsidRDefault="00522D91">
                                <w:pPr>
                                  <w:pStyle w:val="Subtitle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42C0" w:rsidRPr="004142C0">
                                      <w:rPr>
                                        <w:rFonts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من كتاب "أمراض الأطفال"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DEBE4B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14:paraId="4949EFA0" w14:textId="026B3541" w:rsidR="00053645" w:rsidRPr="004142C0" w:rsidRDefault="00522D91">
                          <w:pPr>
                            <w:pStyle w:val="Title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142C0" w:rsidRPr="004142C0">
                                <w:rPr>
                                  <w:rFonts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>أسباب أمراض الأطفال</w:t>
                              </w:r>
                            </w:sdtContent>
                          </w:sdt>
                        </w:p>
                        <w:p w14:paraId="347A9F19" w14:textId="6BECA468" w:rsidR="00053645" w:rsidRPr="004142C0" w:rsidRDefault="00522D91">
                          <w:pPr>
                            <w:pStyle w:val="Subtitle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142C0" w:rsidRPr="004142C0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من كتاب "أمراض الأطفال"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0" wp14:anchorId="727CABF3" wp14:editId="33DD6B8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CDBF372" w14:textId="77777777" w:rsidR="00053645" w:rsidRDefault="00522D91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14:paraId="4866829F" w14:textId="77580203" w:rsidR="00053645" w:rsidRDefault="004142C0" w:rsidP="004142C0">
      <w:pPr>
        <w:pStyle w:val="Heading1"/>
        <w:jc w:val="right"/>
        <w:rPr>
          <w:rStyle w:val="Heading1Char"/>
          <w:b/>
          <w:bCs/>
          <w:sz w:val="28"/>
          <w:szCs w:val="28"/>
          <w:rtl/>
          <w:lang w:bidi="ar-DZ"/>
        </w:rPr>
      </w:pPr>
      <w:r w:rsidRPr="004142C0">
        <w:rPr>
          <w:rStyle w:val="Heading1Char"/>
          <w:rFonts w:hint="cs"/>
          <w:b/>
          <w:bCs/>
          <w:sz w:val="28"/>
          <w:szCs w:val="28"/>
          <w:rtl/>
          <w:lang w:bidi="ar-DZ"/>
        </w:rPr>
        <w:lastRenderedPageBreak/>
        <w:t>أسباب أمراض الأطفال</w:t>
      </w:r>
    </w:p>
    <w:p w14:paraId="065229ED" w14:textId="6BC592DC" w:rsidR="004142C0" w:rsidRDefault="004142C0" w:rsidP="004142C0">
      <w:pPr>
        <w:jc w:val="right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يعود سبب أغلب أمراض الأطفالإلى عدوى فيروسية، فيما تتسبب العدوى الجرثومية</w:t>
      </w:r>
      <w:r w:rsidR="00574EB0">
        <w:rPr>
          <w:rFonts w:hint="cs"/>
          <w:sz w:val="24"/>
          <w:szCs w:val="24"/>
          <w:rtl/>
          <w:lang w:bidi="ar-DZ"/>
        </w:rPr>
        <w:t xml:space="preserve"> بعدد أقل من الأمراض، ويمكن لهذه الكائنات الحية أن تدخل إلى الجسم بطرق مختلفة لكن أغلبها يدخل عن طريق التنفس أو البلع، كما يمكن أن تدخل عبر جرحفي الجلد.</w:t>
      </w:r>
    </w:p>
    <w:p w14:paraId="159FE701" w14:textId="0FC83E14" w:rsidR="00574EB0" w:rsidRPr="00574EB0" w:rsidRDefault="00574EB0" w:rsidP="004142C0">
      <w:pPr>
        <w:jc w:val="right"/>
        <w:rPr>
          <w:color w:val="AF0F5A" w:themeColor="accent2" w:themeShade="BF"/>
          <w:sz w:val="24"/>
          <w:szCs w:val="24"/>
          <w:rtl/>
          <w:lang w:bidi="ar-DZ"/>
        </w:rPr>
      </w:pPr>
      <w:r w:rsidRPr="00574EB0">
        <w:rPr>
          <w:rFonts w:hint="cs"/>
          <w:color w:val="AF0F5A" w:themeColor="accent2" w:themeShade="BF"/>
          <w:sz w:val="24"/>
          <w:szCs w:val="24"/>
          <w:rtl/>
          <w:lang w:bidi="ar-DZ"/>
        </w:rPr>
        <w:t>الفيروسات</w:t>
      </w:r>
      <w:bookmarkStart w:id="5" w:name="_GoBack"/>
      <w:bookmarkEnd w:id="5"/>
    </w:p>
    <w:sectPr w:rsidR="00574EB0" w:rsidRPr="00574EB0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6B3D5" w14:textId="77777777" w:rsidR="00522D91" w:rsidRDefault="00522D91">
      <w:pPr>
        <w:spacing w:before="0" w:after="0" w:line="240" w:lineRule="auto"/>
      </w:pPr>
      <w:r>
        <w:separator/>
      </w:r>
    </w:p>
  </w:endnote>
  <w:endnote w:type="continuationSeparator" w:id="0">
    <w:p w14:paraId="5B106CF8" w14:textId="77777777" w:rsidR="00522D91" w:rsidRDefault="00522D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52662" w14:textId="77777777" w:rsidR="00053645" w:rsidRDefault="00522D91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C9107" w14:textId="77777777" w:rsidR="00522D91" w:rsidRDefault="00522D91">
      <w:pPr>
        <w:spacing w:before="0" w:after="0" w:line="240" w:lineRule="auto"/>
      </w:pPr>
      <w:r>
        <w:separator/>
      </w:r>
    </w:p>
  </w:footnote>
  <w:footnote w:type="continuationSeparator" w:id="0">
    <w:p w14:paraId="25917967" w14:textId="77777777" w:rsidR="00522D91" w:rsidRDefault="00522D9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C0"/>
    <w:rsid w:val="00053645"/>
    <w:rsid w:val="004142C0"/>
    <w:rsid w:val="00522D91"/>
    <w:rsid w:val="0057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5B68D"/>
  <w15:chartTrackingRefBased/>
  <w15:docId w15:val="{2F81DC4D-BFFF-4708-84CC-9EB8FD9C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89A7E1AB0143A4B1394C2DA640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B2456-732D-42FD-9602-F956B154085E}"/>
      </w:docPartPr>
      <w:docPartBody>
        <w:p w:rsidR="00000000" w:rsidRDefault="000608F5">
          <w:pPr>
            <w:pStyle w:val="8189A7E1AB0143A4B1394C2DA6400318"/>
          </w:pPr>
          <w:r>
            <w:t>[Name]</w:t>
          </w:r>
        </w:p>
      </w:docPartBody>
    </w:docPart>
    <w:docPart>
      <w:docPartPr>
        <w:name w:val="3FA97681CF1540289BEC274DFD3B4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F03E1-B6E0-4848-9F90-B293ACC8E4D9}"/>
      </w:docPartPr>
      <w:docPartBody>
        <w:p w:rsidR="00000000" w:rsidRDefault="000608F5">
          <w:pPr>
            <w:pStyle w:val="3FA97681CF1540289BEC274DFD3B4362"/>
          </w:pPr>
          <w:r>
            <w:t>[Course Title]</w:t>
          </w:r>
        </w:p>
      </w:docPartBody>
    </w:docPart>
    <w:docPart>
      <w:docPartPr>
        <w:name w:val="19464C222C83418BB159E798ADB39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C82C1-DC2E-48C9-8893-8E2F751A0E61}"/>
      </w:docPartPr>
      <w:docPartBody>
        <w:p w:rsidR="00000000" w:rsidRDefault="000608F5">
          <w:pPr>
            <w:pStyle w:val="19464C222C83418BB159E798ADB39C79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F5"/>
    <w:rsid w:val="0006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472C4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472C4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350AC68706C54099B0CCB77C76055EFA">
    <w:name w:val="350AC68706C54099B0CCB77C76055EFA"/>
  </w:style>
  <w:style w:type="paragraph" w:customStyle="1" w:styleId="8189A7E1AB0143A4B1394C2DA6400318">
    <w:name w:val="8189A7E1AB0143A4B1394C2DA6400318"/>
  </w:style>
  <w:style w:type="paragraph" w:customStyle="1" w:styleId="3FA97681CF1540289BEC274DFD3B4362">
    <w:name w:val="3FA97681CF1540289BEC274DFD3B4362"/>
  </w:style>
  <w:style w:type="paragraph" w:customStyle="1" w:styleId="19464C222C83418BB159E798ADB39C79">
    <w:name w:val="19464C222C83418BB159E798ADB39C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2020-05-19T00:00:00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9EE3F-EFD4-4CCB-899F-1C1D6B2BC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13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أسباب أمراض الأطفال</dc:title>
  <dc:subject>من كتاب "أمراض الأطفال"</dc:subject>
  <dc:creator>Amir Diafi</dc:creator>
  <cp:keywords>Dr. Souad Gaduech</cp:keywords>
  <cp:lastModifiedBy>Amir Diafi</cp:lastModifiedBy>
  <cp:revision>1</cp:revision>
  <dcterms:created xsi:type="dcterms:W3CDTF">2020-05-19T12:07:00Z</dcterms:created>
  <dcterms:modified xsi:type="dcterms:W3CDTF">2020-05-19T12:21:00Z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